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</w:rPr>
      </w:sdtEndPr>
      <w:sdtContent>
        <w:p w:rsidR="00D42491" w:rsidRDefault="00213566" w:rsidP="00213566">
          <w:pPr>
            <w:jc w:val="center"/>
          </w:pPr>
          <w:r>
            <w:rPr>
              <w:rFonts w:ascii="Tahoma" w:hAnsi="Tahoma" w:cs="Tahoma"/>
              <w:noProof/>
            </w:rPr>
            <w:drawing>
              <wp:inline distT="0" distB="0" distL="0" distR="0">
                <wp:extent cx="1590675" cy="1933575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13566" w:rsidRPr="00213566" w:rsidRDefault="00213566" w:rsidP="00213566">
          <w:pPr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bg-BG"/>
            </w:rPr>
          </w:pPr>
          <w:r w:rsidRPr="00213566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2"/>
              <w:szCs w:val="32"/>
              <w:u w:val="single"/>
              <w:lang w:val="bg-BG"/>
            </w:rPr>
            <w:t>Софийски университет "Св. Климент Охридски" гр.София</w:t>
          </w:r>
        </w:p>
        <w:tbl>
          <w:tblPr>
            <w:tblpPr w:leftFromText="187" w:rightFromText="187" w:bottomFromText="720" w:vertAnchor="page" w:horzAnchor="margin" w:tblpXSpec="center" w:tblpY="7966"/>
            <w:tblW w:w="4600" w:type="pct"/>
            <w:tblCellMar>
              <w:left w:w="288" w:type="dxa"/>
              <w:right w:w="288" w:type="dxa"/>
            </w:tblCellMar>
            <w:tblLook w:val="04A0"/>
          </w:tblPr>
          <w:tblGrid>
            <w:gridCol w:w="9804"/>
          </w:tblGrid>
          <w:tr w:rsidR="00213566" w:rsidTr="00213566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809DC881AB1044E1AF19A24FF7743B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13566" w:rsidRDefault="00213566" w:rsidP="00213566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  <w:lang w:val="bg-BG"/>
                      </w:rPr>
                      <w:t>Документация</w:t>
                    </w:r>
                  </w:p>
                </w:sdtContent>
              </w:sdt>
            </w:tc>
          </w:tr>
          <w:tr w:rsidR="00213566" w:rsidTr="0021356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F182640F084345B8A7CF5DC8BB91389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13566" w:rsidRDefault="00CB5358" w:rsidP="0021356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sz w:val="36"/>
                        <w:szCs w:val="36"/>
                      </w:rPr>
                      <w:t>Към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проект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по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"XML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програмиране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" </w:t>
                    </w:r>
                    <w:r w:rsidR="002E48E0">
                      <w:rPr>
                        <w:sz w:val="36"/>
                        <w:szCs w:val="36"/>
                        <w:lang w:val="bg-BG"/>
                      </w:rPr>
                      <w:t>на тема:</w:t>
                    </w:r>
                  </w:p>
                </w:sdtContent>
              </w:sdt>
            </w:tc>
          </w:tr>
          <w:tr w:rsidR="00213566" w:rsidTr="00213566">
            <w:tc>
              <w:tcPr>
                <w:tcW w:w="0" w:type="auto"/>
                <w:vAlign w:val="bottom"/>
              </w:tcPr>
              <w:p w:rsidR="00213566" w:rsidRDefault="00213566" w:rsidP="00213566"/>
            </w:tc>
          </w:tr>
          <w:tr w:rsidR="00213566" w:rsidTr="0021356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Abstract"/>
                  <w:id w:val="553592755"/>
                  <w:placeholder>
                    <w:docPart w:val="261850DD23014F12836A3F4A417707C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213566" w:rsidRDefault="00213566" w:rsidP="00213566">
                    <w:pPr>
                      <w:jc w:val="center"/>
                    </w:pPr>
                    <w:r w:rsidRPr="00213566">
                      <w:rPr>
                        <w:sz w:val="36"/>
                        <w:szCs w:val="36"/>
                        <w:lang w:val="bg-BG"/>
                      </w:rPr>
                      <w:t>"Полетна информация"</w:t>
                    </w:r>
                  </w:p>
                </w:sdtContent>
              </w:sdt>
            </w:tc>
          </w:tr>
          <w:tr w:rsidR="00213566" w:rsidTr="00213566">
            <w:tc>
              <w:tcPr>
                <w:tcW w:w="0" w:type="auto"/>
                <w:vAlign w:val="bottom"/>
              </w:tcPr>
              <w:p w:rsidR="00213566" w:rsidRDefault="00213566" w:rsidP="00213566">
                <w:pPr>
                  <w:jc w:val="center"/>
                  <w:rPr>
                    <w:lang w:val="bg-BG"/>
                  </w:rPr>
                </w:pPr>
              </w:p>
              <w:p w:rsidR="00213566" w:rsidRDefault="00213566" w:rsidP="00213566">
                <w:pPr>
                  <w:jc w:val="center"/>
                  <w:rPr>
                    <w:lang w:val="bg-BG"/>
                  </w:rPr>
                </w:pPr>
              </w:p>
              <w:p w:rsidR="00213566" w:rsidRDefault="00213566" w:rsidP="00213566">
                <w:pPr>
                  <w:jc w:val="center"/>
                  <w:rPr>
                    <w:lang w:val="bg-BG"/>
                  </w:rPr>
                </w:pPr>
              </w:p>
              <w:p w:rsidR="00213566" w:rsidRDefault="00213566" w:rsidP="00213566">
                <w:pPr>
                  <w:jc w:val="right"/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</w:pPr>
                <w:r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u w:val="single"/>
                    <w:lang w:val="bg-BG"/>
                  </w:rPr>
                  <w:t>Изготвил:</w:t>
                </w:r>
              </w:p>
              <w:p w:rsidR="00213566" w:rsidRDefault="00213566" w:rsidP="00213566">
                <w:pPr>
                  <w:jc w:val="right"/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</w:pPr>
                <w:r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  <w:t>Димитър Наумов Дишев, ФН:71371, ИС: 3 курс</w:t>
                </w:r>
              </w:p>
              <w:p w:rsidR="00213566" w:rsidRPr="00213566" w:rsidRDefault="00213566" w:rsidP="00213566">
                <w:pPr>
                  <w:jc w:val="right"/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</w:pPr>
                <w:r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  <w:t xml:space="preserve">Преподавател: доц. </w:t>
                </w:r>
                <w:r w:rsidR="000D63FE"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  <w:t xml:space="preserve">д-р. </w:t>
                </w:r>
                <w:r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  <w:t>Павел Павлов</w:t>
                </w:r>
                <w:r w:rsidR="000D63FE">
                  <w:rPr>
                    <w:rFonts w:asciiTheme="majorHAnsi" w:hAnsiTheme="majorHAnsi"/>
                    <w:color w:val="2F5897" w:themeColor="text2"/>
                    <w:sz w:val="32"/>
                    <w:szCs w:val="32"/>
                    <w:lang w:val="bg-BG"/>
                  </w:rPr>
                  <w:t xml:space="preserve"> 15.1.2014г.</w:t>
                </w:r>
              </w:p>
            </w:tc>
          </w:tr>
        </w:tbl>
        <w:p w:rsidR="003917CF" w:rsidRPr="003917CF" w:rsidRDefault="003917CF" w:rsidP="00213566">
          <w:pPr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28"/>
              <w:szCs w:val="28"/>
              <w:lang w:val="bg-BG"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28"/>
              <w:szCs w:val="28"/>
              <w:lang w:val="bg-BG"/>
            </w:rPr>
            <w:t>Факултет по математика и информатика</w:t>
          </w:r>
        </w:p>
        <w:p w:rsidR="003917CF" w:rsidRDefault="003917C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28"/>
              <w:szCs w:val="28"/>
              <w:lang w:val="bg-BG"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28"/>
              <w:szCs w:val="28"/>
              <w:lang w:val="bg-BG"/>
            </w:rPr>
            <w:br w:type="page"/>
          </w:r>
        </w:p>
        <w:p w:rsidR="003917CF" w:rsidRPr="00DC611F" w:rsidRDefault="005A4734" w:rsidP="00DC611F">
          <w:pPr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28"/>
              <w:szCs w:val="28"/>
            </w:rPr>
          </w:pPr>
          <w:r>
            <w:rPr>
              <w:noProof/>
            </w:rPr>
            <w:lastRenderedPageBreak/>
            <w:pict>
              <v:roundrect id="_x0000_s1028" style="position:absolute;left:0;text-align:left;margin-left:0;margin-top:0;width:612pt;height:663.5pt;z-index:251658240;mso-position-horizontal:center;mso-position-horizontal-relative:margin;mso-position-vertical:top;mso-position-vertical-relative:margin" arcsize="4472f" fillcolor="white [3201]" strokecolor="#6076b4 [3204]" strokeweight="5pt">
                <v:stroke linestyle="thickThin"/>
                <v:shadow color="#868686"/>
                <v:textbox style="mso-next-textbox:#_x0000_s1028">
                  <w:txbxContent>
                    <w:p w:rsidR="00CB5358" w:rsidRDefault="00CB5358" w:rsidP="0051207A"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u w:val="single"/>
                          <w:lang w:val="bg-BG"/>
                        </w:rPr>
                      </w:pPr>
                      <w:r w:rsidRPr="00621B64">
                        <w:rPr>
                          <w:u w:val="single"/>
                          <w:lang w:val="bg-BG"/>
                        </w:rPr>
                        <w:t>Кратко описание на проекта</w:t>
                      </w:r>
                    </w:p>
                    <w:p w:rsidR="00621B64" w:rsidRPr="00621B64" w:rsidRDefault="00621B64" w:rsidP="0051207A">
                      <w:pPr>
                        <w:rPr>
                          <w:lang w:val="bg-BG"/>
                        </w:rPr>
                      </w:pPr>
                    </w:p>
                    <w:p w:rsidR="00621B64" w:rsidRPr="00E40B2F" w:rsidRDefault="00621B64" w:rsidP="0051207A">
                      <w:pPr>
                        <w:pStyle w:val="Heading3"/>
                        <w:rPr>
                          <w:i w:val="0"/>
                        </w:rPr>
                      </w:pPr>
                      <w:r>
                        <w:rPr>
                          <w:i w:val="0"/>
                          <w:lang w:val="bg-BG"/>
                        </w:rPr>
                        <w:t>Настоящия проект ще разглежда</w:t>
                      </w:r>
                      <w:r w:rsidR="00E40B2F">
                        <w:rPr>
                          <w:i w:val="0"/>
                          <w:lang w:val="bg-BG"/>
                        </w:rPr>
                        <w:t xml:space="preserve">, описва и синтезира информация за полети, които са оперирани от летище София. В </w:t>
                      </w:r>
                      <w:r w:rsidR="00E40B2F">
                        <w:rPr>
                          <w:i w:val="0"/>
                        </w:rPr>
                        <w:t xml:space="preserve">XML </w:t>
                      </w:r>
                      <w:r w:rsidR="00E40B2F">
                        <w:rPr>
                          <w:i w:val="0"/>
                          <w:lang w:val="bg-BG"/>
                        </w:rPr>
                        <w:t>файловете се описва полетите(дата, номер, час на излитане, час на кацане, статус, авиокомпания, наземен оператор), самолета, който извършва полета(описание, дата на влизане в експлоатация, дължина, височина, размах на крилете, диаметър, скорост, производител),летищата(код, телефон, град, улица, пощ.код, уебсайт).</w:t>
                      </w:r>
                    </w:p>
                    <w:p w:rsidR="00CB5358" w:rsidRDefault="00CB5358" w:rsidP="0051207A"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621B64">
                        <w:rPr>
                          <w:u w:val="single"/>
                          <w:lang w:val="bg-BG"/>
                        </w:rPr>
                        <w:t>Файлове в проекта и описанието им</w:t>
                      </w:r>
                    </w:p>
                    <w:p w:rsidR="007E0E6E" w:rsidRPr="007E0E6E" w:rsidRDefault="007E0E6E" w:rsidP="007E0E6E"/>
                    <w:p w:rsidR="00E40B2F" w:rsidRDefault="00E40B2F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Flights.dtd -</w:t>
                      </w:r>
                      <w:r w:rsidR="0078493B"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DTD </w:t>
                      </w:r>
                      <w:r w:rsidR="0078493B"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файла в който са описани елементите и атрибутите, които </w:t>
                      </w:r>
                      <w:r w:rsidR="0078493B"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XML </w:t>
                      </w:r>
                      <w:r w:rsidR="0078493B"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>файловете в проекта ще садържат.</w:t>
                      </w:r>
                    </w:p>
                    <w:p w:rsidR="007E0E6E" w:rsidRPr="007E0E6E" w:rsidRDefault="007E0E6E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</w:p>
                    <w:p w:rsidR="00E40B2F" w:rsidRDefault="0078493B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Flight[N].xml -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 5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XML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файла валидни спрямо горното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DTD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.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N=1,2...5</w:t>
                      </w:r>
                    </w:p>
                    <w:p w:rsidR="007E0E6E" w:rsidRPr="0078493B" w:rsidRDefault="007E0E6E" w:rsidP="0051207A">
                      <w:pPr>
                        <w:spacing w:after="20"/>
                        <w:rPr>
                          <w:rFonts w:ascii="Arial" w:hAnsi="Arial" w:cs="Arial"/>
                          <w:color w:val="2F5897" w:themeColor="text2"/>
                          <w:sz w:val="23"/>
                          <w:szCs w:val="23"/>
                        </w:rPr>
                      </w:pPr>
                    </w:p>
                    <w:p w:rsidR="0078493B" w:rsidRDefault="0078493B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Flights.js - JavaScript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файл, генериращ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XML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чрез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DOM.</w:t>
                      </w:r>
                    </w:p>
                    <w:p w:rsidR="007E0E6E" w:rsidRPr="0078493B" w:rsidRDefault="007E0E6E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</w:p>
                    <w:p w:rsidR="0078493B" w:rsidRDefault="0078493B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Flights_html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_[N].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xsl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файл, който трансформира валиден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XML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до валиден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HTML. N=1,2,3,4</w:t>
                      </w:r>
                    </w:p>
                    <w:p w:rsidR="007E0E6E" w:rsidRPr="0078493B" w:rsidRDefault="007E0E6E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</w:p>
                    <w:p w:rsidR="0078493B" w:rsidRDefault="0078493B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Flights_xml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_[N].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xsl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файл, който трансформира валиден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XML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 документ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до друг валиден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XML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документ.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N=1,2</w:t>
                      </w:r>
                    </w:p>
                    <w:p w:rsidR="007E0E6E" w:rsidRPr="0078493B" w:rsidRDefault="007E0E6E" w:rsidP="0051207A">
                      <w:pPr>
                        <w:spacing w:after="20"/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</w:pPr>
                    </w:p>
                    <w:p w:rsidR="0078493B" w:rsidRPr="0078493B" w:rsidRDefault="0078493B" w:rsidP="0051207A">
                      <w:pPr>
                        <w:spacing w:after="20"/>
                        <w:rPr>
                          <w:rFonts w:ascii="Arial" w:hAnsi="Arial" w:cs="Arial"/>
                          <w:color w:val="2F5897" w:themeColor="text2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Flights_txt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_[N].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xsl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-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>файл, който трансформира валиден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 xml:space="preserve"> XML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  <w:lang w:val="bg-BG"/>
                        </w:rPr>
                        <w:t xml:space="preserve">документ до текстов файл. </w:t>
                      </w:r>
                      <w:r>
                        <w:rPr>
                          <w:rFonts w:asciiTheme="majorHAnsi" w:hAnsiTheme="majorHAnsi"/>
                          <w:color w:val="2F5897" w:themeColor="text2"/>
                          <w:sz w:val="23"/>
                          <w:szCs w:val="23"/>
                        </w:rPr>
                        <w:t>N=1,2</w:t>
                      </w:r>
                    </w:p>
                    <w:p w:rsidR="00CB5358" w:rsidRDefault="00CB5358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Default="00711BE1" w:rsidP="0051207A"/>
                    <w:p w:rsidR="00711BE1" w:rsidRPr="00711BE1" w:rsidRDefault="00711BE1" w:rsidP="0051207A"/>
                  </w:txbxContent>
                </v:textbox>
                <w10:wrap type="square" anchorx="margin" anchory="margin"/>
              </v:roundrect>
            </w:pict>
          </w:r>
        </w:p>
        <w:p w:rsidR="00D42491" w:rsidRPr="00213566" w:rsidRDefault="005A4734" w:rsidP="00213566">
          <w:pPr>
            <w:jc w:val="center"/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</w:rPr>
          </w:pPr>
          <w:r>
            <w:rPr>
              <w:noProof/>
            </w:rPr>
            <w:lastRenderedPageBreak/>
            <w:pict>
              <v:roundrect id="_x0000_s1030" style="position:absolute;left:0;text-align:left;margin-left:0;margin-top:0;width:611.25pt;height:663.45pt;z-index:251659264;mso-position-horizontal:center;mso-position-horizontal-relative:margin;mso-position-vertical:top;mso-position-vertical-relative:margin" arcsize="3956f" fillcolor="white [3201]" strokecolor="#6076b4 [3204]" strokeweight="5pt">
                <v:stroke linestyle="thickThin"/>
                <v:shadow color="#868686"/>
                <v:textbox style="mso-next-textbox:#_x0000_s1030">
                  <w:txbxContent>
                    <w:p w:rsidR="007E0E6E" w:rsidRDefault="007E0E6E" w:rsidP="007E0E6E"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621B64">
                        <w:rPr>
                          <w:u w:val="single"/>
                        </w:rPr>
                        <w:t xml:space="preserve">DTD </w:t>
                      </w:r>
                      <w:r w:rsidRPr="00621B64">
                        <w:rPr>
                          <w:u w:val="single"/>
                          <w:lang w:val="bg-BG"/>
                        </w:rPr>
                        <w:t>файл</w:t>
                      </w:r>
                    </w:p>
                    <w:p w:rsidR="007E0E6E" w:rsidRPr="007E0E6E" w:rsidRDefault="007E0E6E" w:rsidP="007E0E6E"/>
                    <w:p w:rsidR="007E0E6E" w:rsidRDefault="00CE3071" w:rsidP="00DC611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24625" cy="5048250"/>
                            <wp:effectExtent l="57150" t="38100" r="66675" b="19050"/>
                            <wp:docPr id="8" name="Picture 7" descr="flightsdt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lightsdtd.png"/>
                                    <pic:cNvPicPr/>
                                  </pic:nvPicPr>
                                  <pic:blipFill>
                                    <a:blip r:embed="rId12">
                                      <a:lum bright="3000" contrast="3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1422" cy="50535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50800" dir="5400000" algn="ctr" rotWithShape="0">
                                        <a:srgbClr val="000000"/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Default="007E0E6E" w:rsidP="007E0E6E"/>
                    <w:p w:rsidR="007E0E6E" w:rsidRPr="00711BE1" w:rsidRDefault="007E0E6E" w:rsidP="007E0E6E"/>
                  </w:txbxContent>
                </v:textbox>
                <w10:wrap type="square" anchorx="margin" anchory="margin"/>
              </v:roundrect>
            </w:pict>
          </w:r>
          <w:r w:rsidR="004D49F6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</w:rPr>
            <w:br w:type="page"/>
          </w:r>
        </w:p>
      </w:sdtContent>
    </w:sdt>
    <w:p w:rsidR="00D42491" w:rsidRDefault="005A4734">
      <w:r>
        <w:rPr>
          <w:noProof/>
        </w:rPr>
        <w:lastRenderedPageBreak/>
        <w:pict>
          <v:roundrect id="_x0000_s1031" style="position:absolute;margin-left:0;margin-top:0;width:612pt;height:664.2pt;z-index:251660288;mso-position-horizontal:center;mso-position-horizontal-relative:margin;mso-position-vertical:top;mso-position-vertical-relative:margin" arcsize="4645f" fillcolor="white [3201]" strokecolor="#6076b4 [3204]" strokeweight="5pt">
            <v:stroke linestyle="thickThin"/>
            <v:shadow color="#868686"/>
            <v:textbox style="mso-next-textbox:#_x0000_s1031">
              <w:txbxContent>
                <w:p w:rsidR="005A4734" w:rsidRDefault="00CE3071" w:rsidP="005A4734">
                  <w:pPr>
                    <w:pStyle w:val="Heading1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>
                    <w:rPr>
                      <w:u w:val="single"/>
                      <w:lang w:val="bg-BG"/>
                    </w:rPr>
                    <w:t xml:space="preserve">Описание на </w:t>
                  </w:r>
                  <w:r>
                    <w:rPr>
                      <w:u w:val="single"/>
                    </w:rPr>
                    <w:t xml:space="preserve">DTD </w:t>
                  </w:r>
                  <w:r>
                    <w:rPr>
                      <w:u w:val="single"/>
                      <w:lang w:val="bg-BG"/>
                    </w:rPr>
                    <w:t>файла</w:t>
                  </w:r>
                </w:p>
                <w:p w:rsidR="00E37E09" w:rsidRPr="00E37E09" w:rsidRDefault="00E37E09" w:rsidP="00E37E09"/>
                <w:p w:rsid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Кореновията елемент се казва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"Flights".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Елементите, които съдържа са:</w:t>
                  </w:r>
                </w:p>
                <w:p w:rsidR="00E37E09" w:rsidRP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Flight -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полетна информация.</w:t>
                  </w:r>
                </w:p>
                <w:p w:rsidR="00E37E09" w:rsidRP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Aircraft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 - техническа информация за самолета.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AirportInfo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 - информация за летищата.</w:t>
                  </w:r>
                </w:p>
                <w:p w:rsid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Flight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се състои от следните елементи и атрибути: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Date -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дата на полета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FlightNumber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 номер на полета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DepTime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час на излитане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ArrvTime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час на кацане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Status -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статус на полета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Airline -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авиокомпания оперираща полета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790AC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GroundOp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наземен оператор от тип </w:t>
                  </w:r>
                  <w:r w:rsidR="00790AC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Aircraft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се състои от следните елементи и атрибути:</w:t>
                  </w:r>
                </w:p>
                <w:p w:rsid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атрибути: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Type -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код на тип на самолета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CDATA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, задължителен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Capacity -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капацитет на самолета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CDATA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, задължителен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Engines -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брой на двигателите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CDATA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, задължителен</w:t>
                  </w:r>
                </w:p>
                <w:p w:rsid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елементи:</w:t>
                  </w:r>
                </w:p>
                <w:p w:rsidR="00E37E09" w:rsidRPr="00DE39A4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Description -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кратко описание на самолета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DE39A4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FirstDate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дата на влизане в експлоатация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DE39A4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Length -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дължина на самолета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DE39A4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Heigth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височина на самолета от тип </w:t>
                  </w:r>
                  <w:r w:rsidR="00DE39A4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Wingspan -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рамах на крилата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Diameter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диаметър на корпуса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Speed -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скорост на полета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5E3943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Manufacturer</w:t>
                  </w:r>
                  <w:r w:rsidR="00372499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производител на самолета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E37E09" w:rsidRPr="00E37E09" w:rsidRDefault="00E37E09" w:rsidP="00E37E09">
                  <w:pPr>
                    <w:pStyle w:val="ListParagraph"/>
                    <w:spacing w:after="20"/>
                    <w:ind w:left="720" w:firstLine="0"/>
                    <w:rPr>
                      <w:rFonts w:ascii="Arial" w:hAnsi="Arial" w:cs="Arial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proofErr w:type="spellStart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AirportInfo</w:t>
                  </w:r>
                  <w:proofErr w:type="spellEnd"/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се състои от следните елементи и атрибути:</w:t>
                  </w:r>
                </w:p>
                <w:p w:rsidR="00EA62B5" w:rsidRDefault="00EA62B5" w:rsidP="00EA62B5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атрибути:</w:t>
                  </w:r>
                </w:p>
                <w:p w:rsidR="00EA62B5" w:rsidRPr="005E3943" w:rsidRDefault="00EA62B5" w:rsidP="00EA62B5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airport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приема стойности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departure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или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arrival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CDATA,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задължителен</w:t>
                  </w:r>
                </w:p>
                <w:p w:rsidR="00EA62B5" w:rsidRPr="00EA62B5" w:rsidRDefault="00EA62B5" w:rsidP="00EA62B5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ab/>
                    <w:t>елементи:</w:t>
                  </w:r>
                </w:p>
                <w:p w:rsidR="00EA62B5" w:rsidRPr="005E3943" w:rsidRDefault="00EA62B5" w:rsidP="00EA62B5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Code -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код на летището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 </w:t>
                  </w:r>
                </w:p>
                <w:p w:rsidR="005E3943" w:rsidRPr="005E3943" w:rsidRDefault="00EA62B5" w:rsidP="00C95BC1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Phone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 телефон с 2 вложени атрибута: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Type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приема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station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или </w:t>
                  </w:r>
                  <w:proofErr w:type="spellStart"/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mobole</w:t>
                  </w:r>
                  <w:proofErr w:type="spellEnd"/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, Fax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приема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yes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или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no,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>задължителни.</w:t>
                  </w:r>
                </w:p>
                <w:p w:rsidR="00C95BC1" w:rsidRPr="005E3943" w:rsidRDefault="00C95BC1" w:rsidP="00C95BC1">
                  <w:pPr>
                    <w:pStyle w:val="ListParagraph"/>
                    <w:spacing w:after="20"/>
                    <w:ind w:left="720" w:firstLine="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 xml:space="preserve">City -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град в който е разположено летището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C95BC1" w:rsidRPr="005E3943" w:rsidRDefault="00C95BC1" w:rsidP="00C95BC1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Street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улица на която се намира летището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C95BC1" w:rsidRPr="005E3943" w:rsidRDefault="00C95BC1" w:rsidP="00C95BC1">
                  <w:pPr>
                    <w:spacing w:after="20"/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</w:r>
                  <w:r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ab/>
                    <w:t>Website -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 xml:space="preserve">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  <w:lang w:val="bg-BG"/>
                    </w:rPr>
                    <w:t xml:space="preserve">сайт на летището от тип </w:t>
                  </w:r>
                  <w:r w:rsidR="005E3943">
                    <w:rPr>
                      <w:rFonts w:asciiTheme="majorHAnsi" w:hAnsiTheme="majorHAnsi"/>
                      <w:color w:val="2F5897" w:themeColor="text2"/>
                      <w:sz w:val="23"/>
                      <w:szCs w:val="23"/>
                    </w:rPr>
                    <w:t>PCDATA</w:t>
                  </w:r>
                </w:p>
                <w:p w:rsidR="005A4734" w:rsidRDefault="005A4734" w:rsidP="005A4734"/>
                <w:p w:rsidR="005A4734" w:rsidRDefault="005A4734" w:rsidP="005A4734"/>
                <w:p w:rsidR="005A4734" w:rsidRDefault="005A4734" w:rsidP="005A4734"/>
                <w:p w:rsidR="005A4734" w:rsidRDefault="005A4734" w:rsidP="005A4734"/>
                <w:p w:rsidR="005A4734" w:rsidRDefault="005A4734" w:rsidP="005A4734"/>
                <w:p w:rsidR="005A4734" w:rsidRDefault="005A4734" w:rsidP="005A4734"/>
                <w:p w:rsidR="005A4734" w:rsidRDefault="005A4734" w:rsidP="005A4734"/>
                <w:p w:rsidR="005A4734" w:rsidRPr="00711BE1" w:rsidRDefault="005A4734" w:rsidP="005A4734"/>
              </w:txbxContent>
            </v:textbox>
            <w10:wrap type="square" anchorx="margin" anchory="margin"/>
          </v:roundrect>
        </w:pict>
      </w:r>
    </w:p>
    <w:sectPr w:rsidR="00D42491" w:rsidSect="00D42491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9F6" w:rsidRDefault="004D49F6">
      <w:pPr>
        <w:spacing w:after="0" w:line="240" w:lineRule="auto"/>
      </w:pPr>
      <w:r>
        <w:separator/>
      </w:r>
    </w:p>
  </w:endnote>
  <w:endnote w:type="continuationSeparator" w:id="0">
    <w:p w:rsidR="004D49F6" w:rsidRDefault="004D4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91" w:rsidRDefault="00D42491">
    <w:pPr>
      <w:jc w:val="right"/>
    </w:pPr>
  </w:p>
  <w:p w:rsidR="00D42491" w:rsidRDefault="00D42491">
    <w:pPr>
      <w:jc w:val="right"/>
    </w:pPr>
    <w:r>
      <w:fldChar w:fldCharType="begin"/>
    </w:r>
    <w:r w:rsidR="004D49F6">
      <w:instrText xml:space="preserve"> PAGE   \* MERGEFORMAT </w:instrText>
    </w:r>
    <w:r>
      <w:fldChar w:fldCharType="separate"/>
    </w:r>
    <w:r w:rsidR="004D49F6">
      <w:rPr>
        <w:noProof/>
      </w:rPr>
      <w:t>2</w:t>
    </w:r>
    <w:r>
      <w:rPr>
        <w:noProof/>
      </w:rPr>
      <w:fldChar w:fldCharType="end"/>
    </w:r>
    <w:r w:rsidR="004D49F6">
      <w:t xml:space="preserve"> </w:t>
    </w:r>
    <w:r w:rsidR="004D49F6">
      <w:rPr>
        <w:color w:val="E68422" w:themeColor="accent3"/>
      </w:rPr>
      <w:sym w:font="Wingdings 2" w:char="F097"/>
    </w:r>
    <w:r w:rsidR="004D49F6">
      <w:t xml:space="preserve"> </w:t>
    </w:r>
  </w:p>
  <w:p w:rsidR="00D42491" w:rsidRDefault="00D42491">
    <w:pPr>
      <w:jc w:val="right"/>
    </w:pPr>
    <w:r>
      <w:rPr>
        <w:noProof/>
        <w:lang w:eastAsia="ja-JP"/>
      </w:rPr>
    </w:r>
    <w:r>
      <w:rPr>
        <w:noProof/>
        <w:lang w:eastAsia="ja-JP"/>
      </w:rPr>
      <w:pict>
        <v:group id="Group 4" o:spid="_x0000_s10241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43" type="#_x0000_t32" style="position:absolute;left:8548;top:15084;width:2723;height:0;rotation:180;visibility:visible" strokecolor="#438086" strokeweight="1.5pt"/>
          <v:shape id="AutoShape 6" o:spid="_x0000_s10242" type="#_x0000_t32" style="position:absolute;left:7606;top:15155;width:3666;height:0;rotation:180;visibility:visible" strokecolor="#438086" strokeweight=".25pt"/>
          <w10:anchorlock/>
        </v:group>
      </w:pict>
    </w:r>
  </w:p>
  <w:p w:rsidR="00D42491" w:rsidRDefault="00D42491">
    <w:pPr>
      <w:pStyle w:val="NoSpacing"/>
      <w:rPr>
        <w:sz w:val="2"/>
        <w:szCs w:val="2"/>
      </w:rPr>
    </w:pPr>
  </w:p>
  <w:p w:rsidR="00D42491" w:rsidRDefault="00D42491"/>
  <w:p w:rsidR="00D42491" w:rsidRDefault="00D42491"/>
  <w:p w:rsidR="00D42491" w:rsidRDefault="00D424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91" w:rsidRDefault="00CB5358">
    <w:pPr>
      <w:jc w:val="center"/>
    </w:pPr>
    <w:r>
      <w:rPr>
        <w:color w:val="6076B4" w:themeColor="accent1"/>
        <w:lang w:val="bg-BG"/>
      </w:rPr>
      <w:t xml:space="preserve">Димитър Дишев </w:t>
    </w:r>
    <w:r w:rsidR="004D49F6">
      <w:rPr>
        <w:color w:val="6076B4" w:themeColor="accent1"/>
      </w:rPr>
      <w:sym w:font="Wingdings" w:char="F09F"/>
    </w:r>
    <w:r w:rsidR="004D49F6">
      <w:rPr>
        <w:color w:val="6076B4" w:themeColor="accent1"/>
      </w:rPr>
      <w:t xml:space="preserve"> </w:t>
    </w:r>
    <w:r w:rsidR="00D42491">
      <w:rPr>
        <w:color w:val="6076B4" w:themeColor="accent1"/>
      </w:rPr>
      <w:fldChar w:fldCharType="begin"/>
    </w:r>
    <w:r w:rsidR="004D49F6">
      <w:rPr>
        <w:color w:val="6076B4" w:themeColor="accent1"/>
      </w:rPr>
      <w:instrText xml:space="preserve"> PAGE  \* Arabic  \* MERGEFORMAT </w:instrText>
    </w:r>
    <w:r w:rsidR="00D42491">
      <w:rPr>
        <w:color w:val="6076B4" w:themeColor="accent1"/>
      </w:rPr>
      <w:fldChar w:fldCharType="separate"/>
    </w:r>
    <w:r w:rsidR="00982BB0">
      <w:rPr>
        <w:noProof/>
        <w:color w:val="6076B4" w:themeColor="accent1"/>
      </w:rPr>
      <w:t>1</w:t>
    </w:r>
    <w:r w:rsidR="00D42491">
      <w:rPr>
        <w:color w:val="6076B4" w:themeColor="accen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9F6" w:rsidRDefault="004D49F6">
      <w:pPr>
        <w:spacing w:after="0" w:line="240" w:lineRule="auto"/>
      </w:pPr>
      <w:r>
        <w:separator/>
      </w:r>
    </w:p>
  </w:footnote>
  <w:footnote w:type="continuationSeparator" w:id="0">
    <w:p w:rsidR="004D49F6" w:rsidRDefault="004D4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6076B4" w:themeColor="accent1"/>
      </w:rPr>
      <w:alias w:val="Title"/>
      <w:id w:val="-1396499233"/>
      <w:placeholder>
        <w:docPart w:val="E4651ACD5A9547DCB8B9AC299BC4C1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2491" w:rsidRDefault="00213566">
        <w:pPr>
          <w:spacing w:after="0"/>
          <w:jc w:val="center"/>
          <w:rPr>
            <w:color w:val="E4E9EF" w:themeColor="background2"/>
          </w:rPr>
        </w:pPr>
        <w:proofErr w:type="spellStart"/>
        <w:r>
          <w:rPr>
            <w:color w:val="6076B4" w:themeColor="accent1"/>
          </w:rPr>
          <w:t>Документация</w:t>
        </w:r>
        <w:proofErr w:type="spellEnd"/>
      </w:p>
    </w:sdtContent>
  </w:sdt>
  <w:p w:rsidR="00D42491" w:rsidRDefault="004D49F6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3464D"/>
    <w:multiLevelType w:val="hybridMultilevel"/>
    <w:tmpl w:val="3D9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11266"/>
    <o:shapelayout v:ext="edit">
      <o:idmap v:ext="edit" data="10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63FE"/>
    <w:rsid w:val="000D63FE"/>
    <w:rsid w:val="00213566"/>
    <w:rsid w:val="002E48E0"/>
    <w:rsid w:val="00372499"/>
    <w:rsid w:val="003917CF"/>
    <w:rsid w:val="00475FD2"/>
    <w:rsid w:val="004D49F6"/>
    <w:rsid w:val="0051207A"/>
    <w:rsid w:val="005A4734"/>
    <w:rsid w:val="005E3943"/>
    <w:rsid w:val="00621B64"/>
    <w:rsid w:val="00711BE1"/>
    <w:rsid w:val="0078493B"/>
    <w:rsid w:val="00790AC3"/>
    <w:rsid w:val="007E0E6E"/>
    <w:rsid w:val="00951F1D"/>
    <w:rsid w:val="00982BB0"/>
    <w:rsid w:val="00C95BC1"/>
    <w:rsid w:val="00CB5358"/>
    <w:rsid w:val="00CE3071"/>
    <w:rsid w:val="00D42491"/>
    <w:rsid w:val="00DC611F"/>
    <w:rsid w:val="00DE39A4"/>
    <w:rsid w:val="00DF19DF"/>
    <w:rsid w:val="00E37E09"/>
    <w:rsid w:val="00E40B2F"/>
    <w:rsid w:val="00EA0A92"/>
    <w:rsid w:val="00EA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491"/>
  </w:style>
  <w:style w:type="paragraph" w:styleId="Heading1">
    <w:name w:val="heading 1"/>
    <w:basedOn w:val="Normal"/>
    <w:next w:val="Normal"/>
    <w:link w:val="Heading1Char"/>
    <w:uiPriority w:val="9"/>
    <w:qFormat/>
    <w:rsid w:val="00D4249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49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491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491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491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491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4249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91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91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49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4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491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424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491"/>
  </w:style>
  <w:style w:type="paragraph" w:styleId="BalloonText">
    <w:name w:val="Balloon Text"/>
    <w:basedOn w:val="Normal"/>
    <w:link w:val="BalloonTextChar"/>
    <w:uiPriority w:val="99"/>
    <w:semiHidden/>
    <w:unhideWhenUsed/>
    <w:rsid w:val="00D4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91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491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9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491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491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49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49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491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42491"/>
    <w:rPr>
      <w:b/>
      <w:bCs/>
    </w:rPr>
  </w:style>
  <w:style w:type="character" w:styleId="Emphasis">
    <w:name w:val="Emphasis"/>
    <w:basedOn w:val="DefaultParagraphFont"/>
    <w:uiPriority w:val="20"/>
    <w:qFormat/>
    <w:rsid w:val="00D42491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D42491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42491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42491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491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491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D424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2491"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sid w:val="00D42491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D42491"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2491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491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4249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ar\Desktop\TS101773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651ACD5A9547DCB8B9AC299BC4C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ACCC-8EFA-42EC-9E6A-BECF48E8BC7D}"/>
      </w:docPartPr>
      <w:docPartBody>
        <w:p w:rsidR="00000000" w:rsidRDefault="00A547C6">
          <w:pPr>
            <w:pStyle w:val="E4651ACD5A9547DCB8B9AC299BC4C13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09DC881AB1044E1AF19A24FF7743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BEDE-28AB-455E-98A3-EDF703F54B23}"/>
      </w:docPartPr>
      <w:docPartBody>
        <w:p w:rsidR="00000000" w:rsidRDefault="001C4785" w:rsidP="001C4785">
          <w:pPr>
            <w:pStyle w:val="809DC881AB1044E1AF19A24FF7743BC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182640F084345B8A7CF5DC8BB913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F712-DC75-43DA-BAB7-1BC16C00A469}"/>
      </w:docPartPr>
      <w:docPartBody>
        <w:p w:rsidR="00000000" w:rsidRDefault="001C4785" w:rsidP="001C4785">
          <w:pPr>
            <w:pStyle w:val="F182640F084345B8A7CF5DC8BB91389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61850DD23014F12836A3F4A4177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57BF6-3FB3-41A9-8C01-C68213DA7465}"/>
      </w:docPartPr>
      <w:docPartBody>
        <w:p w:rsidR="00000000" w:rsidRDefault="001C4785" w:rsidP="001C4785">
          <w:pPr>
            <w:pStyle w:val="261850DD23014F12836A3F4A417707C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4785"/>
    <w:rsid w:val="001C4785"/>
    <w:rsid w:val="00A5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51ACD5A9547DCB8B9AC299BC4C13D">
    <w:name w:val="E4651ACD5A9547DCB8B9AC299BC4C13D"/>
  </w:style>
  <w:style w:type="paragraph" w:customStyle="1" w:styleId="8F85D6D28905412AA7A339DFBC14AD42">
    <w:name w:val="8F85D6D28905412AA7A339DFBC14AD42"/>
  </w:style>
  <w:style w:type="paragraph" w:customStyle="1" w:styleId="B3DE7B10762B4CF5823D6FAD62233CF9">
    <w:name w:val="B3DE7B10762B4CF5823D6FAD62233CF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F81BD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4A73BD7F98F405FA3943DA765C6E5D2">
    <w:name w:val="D4A73BD7F98F405FA3943DA765C6E5D2"/>
  </w:style>
  <w:style w:type="paragraph" w:customStyle="1" w:styleId="809DC881AB1044E1AF19A24FF7743BC8">
    <w:name w:val="809DC881AB1044E1AF19A24FF7743BC8"/>
    <w:rsid w:val="001C4785"/>
  </w:style>
  <w:style w:type="paragraph" w:customStyle="1" w:styleId="F182640F084345B8A7CF5DC8BB913890">
    <w:name w:val="F182640F084345B8A7CF5DC8BB913890"/>
    <w:rsid w:val="001C4785"/>
  </w:style>
  <w:style w:type="paragraph" w:customStyle="1" w:styleId="261850DD23014F12836A3F4A417707CC">
    <w:name w:val="261850DD23014F12836A3F4A417707CC"/>
    <w:rsid w:val="001C47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"Полетна информация"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A0076A9-B5D1-4B38-9ADE-9129878D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TS101773058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</vt:lpstr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</dc:title>
  <dc:subject>Към проект по "XML програмиране" на тема:</dc:subject>
  <dc:creator>Dimitar</dc:creator>
  <cp:lastModifiedBy>Dimitar</cp:lastModifiedBy>
  <cp:revision>2</cp:revision>
  <cp:lastPrinted>2009-08-05T20:41:00Z</cp:lastPrinted>
  <dcterms:created xsi:type="dcterms:W3CDTF">2014-01-10T17:08:00Z</dcterms:created>
  <dcterms:modified xsi:type="dcterms:W3CDTF">2014-01-10T17:08:00Z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